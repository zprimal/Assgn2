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AA1ADD" w:rsidP="00C6554A">
      <w:pPr>
        <w:pStyle w:val="Title"/>
      </w:pPr>
      <w:r>
        <w:t>CSCI</w:t>
      </w:r>
      <w:r w:rsidR="00D0571D">
        <w:t>204</w:t>
      </w:r>
    </w:p>
    <w:p w:rsidR="00C6554A" w:rsidRPr="00D5413C" w:rsidRDefault="00AA1ADD" w:rsidP="00C6554A">
      <w:pPr>
        <w:pStyle w:val="Subtitle"/>
      </w:pPr>
      <w:r>
        <w:t>Assignment one</w:t>
      </w:r>
    </w:p>
    <w:p w:rsidR="00C6554A" w:rsidRDefault="00AA1ADD" w:rsidP="00C6554A">
      <w:pPr>
        <w:pStyle w:val="ContactInfo"/>
      </w:pPr>
      <w:r>
        <w:t xml:space="preserve">Joshua Tan Jun </w:t>
      </w:r>
      <w:proofErr w:type="spellStart"/>
      <w:r>
        <w:t>Jie</w:t>
      </w:r>
      <w:proofErr w:type="spellEnd"/>
      <w:r w:rsidR="00C6554A">
        <w:t xml:space="preserve"> | </w:t>
      </w:r>
      <w:r w:rsidR="00253F51">
        <w:t>6096839</w:t>
      </w:r>
      <w:r w:rsidR="00C6554A">
        <w:t xml:space="preserve"> |</w:t>
      </w:r>
      <w:r w:rsidR="00C6554A" w:rsidRPr="00D5413C">
        <w:t xml:space="preserve"> </w:t>
      </w:r>
      <w:r w:rsidR="005C6106">
        <w:t>21</w:t>
      </w:r>
      <w:r w:rsidR="00253F51">
        <w:t xml:space="preserve"> </w:t>
      </w:r>
      <w:r w:rsidR="00D0571D">
        <w:t>April</w:t>
      </w:r>
      <w:r>
        <w:t>, 2018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670135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7E39" w:rsidRDefault="002F7E39">
          <w:pPr>
            <w:pStyle w:val="TOCHeading"/>
          </w:pPr>
          <w:r>
            <w:t>Contents</w:t>
          </w:r>
        </w:p>
        <w:p w:rsidR="005C6106" w:rsidRDefault="002F7E3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0581" w:history="1">
            <w:r w:rsidR="005C6106" w:rsidRPr="00AE5B1B">
              <w:rPr>
                <w:rStyle w:val="Hyperlink"/>
                <w:noProof/>
              </w:rPr>
              <w:t>Interpreted Requirements of 2D StarFleet Program</w:t>
            </w:r>
            <w:r w:rsidR="005C6106">
              <w:rPr>
                <w:noProof/>
                <w:webHidden/>
              </w:rPr>
              <w:tab/>
            </w:r>
            <w:r w:rsidR="005C6106">
              <w:rPr>
                <w:noProof/>
                <w:webHidden/>
              </w:rPr>
              <w:fldChar w:fldCharType="begin"/>
            </w:r>
            <w:r w:rsidR="005C6106">
              <w:rPr>
                <w:noProof/>
                <w:webHidden/>
              </w:rPr>
              <w:instrText xml:space="preserve"> PAGEREF _Toc512090581 \h </w:instrText>
            </w:r>
            <w:r w:rsidR="005C6106">
              <w:rPr>
                <w:noProof/>
                <w:webHidden/>
              </w:rPr>
            </w:r>
            <w:r w:rsidR="005C6106">
              <w:rPr>
                <w:noProof/>
                <w:webHidden/>
              </w:rPr>
              <w:fldChar w:fldCharType="separate"/>
            </w:r>
            <w:r w:rsidR="005C6106">
              <w:rPr>
                <w:noProof/>
                <w:webHidden/>
              </w:rPr>
              <w:t>2</w:t>
            </w:r>
            <w:r w:rsidR="005C6106"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2" w:history="1">
            <w:r w:rsidRPr="00AE5B1B">
              <w:rPr>
                <w:rStyle w:val="Hyperlink"/>
                <w:noProof/>
              </w:rPr>
              <w:t>General Asumptions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3" w:history="1">
            <w:r w:rsidRPr="00AE5B1B">
              <w:rPr>
                <w:rStyle w:val="Hyperlink"/>
                <w:noProof/>
              </w:rPr>
              <w:t>Illustration of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4" w:history="1">
            <w:r w:rsidRPr="00AE5B1B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5" w:history="1">
            <w:r w:rsidRPr="00AE5B1B">
              <w:rPr>
                <w:rStyle w:val="Hyperlink"/>
                <w:noProof/>
              </w:rPr>
              <w:t>addData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6" w:history="1">
            <w:r w:rsidRPr="00AE5B1B">
              <w:rPr>
                <w:rStyle w:val="Hyperlink"/>
                <w:noProof/>
              </w:rPr>
              <w:t>updateCivIdx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7" w:history="1">
            <w:r w:rsidRPr="00AE5B1B">
              <w:rPr>
                <w:rStyle w:val="Hyperlink"/>
                <w:noProof/>
              </w:rPr>
              <w:t>displayTopDestinations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8" w:history="1">
            <w:r w:rsidRPr="00AE5B1B">
              <w:rPr>
                <w:rStyle w:val="Hyperlink"/>
                <w:noProof/>
              </w:rPr>
              <w:t>displayAll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89" w:history="1">
            <w:r w:rsidRPr="00AE5B1B">
              <w:rPr>
                <w:rStyle w:val="Hyperlink"/>
                <w:noProof/>
              </w:rPr>
              <w:t>calculateTotalDist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106" w:rsidRDefault="005C610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SG" w:eastAsia="en-SG"/>
            </w:rPr>
          </w:pPr>
          <w:hyperlink w:anchor="_Toc512090590" w:history="1">
            <w:r w:rsidRPr="00AE5B1B">
              <w:rPr>
                <w:rStyle w:val="Hyperlink"/>
                <w:noProof/>
              </w:rPr>
              <w:t>Reflections on Program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E39" w:rsidRDefault="002F7E39">
          <w:r>
            <w:rPr>
              <w:b/>
              <w:bCs/>
              <w:noProof/>
            </w:rPr>
            <w:fldChar w:fldCharType="end"/>
          </w:r>
        </w:p>
      </w:sdtContent>
    </w:sdt>
    <w:p w:rsidR="002F7E39" w:rsidRDefault="002F7E3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AA1ADD" w:rsidP="00C6554A">
      <w:pPr>
        <w:pStyle w:val="Heading1"/>
      </w:pPr>
      <w:bookmarkStart w:id="5" w:name="_Toc512090581"/>
      <w:r>
        <w:lastRenderedPageBreak/>
        <w:t xml:space="preserve">Interpreted Requirements of </w:t>
      </w:r>
      <w:r w:rsidR="00C52AE1">
        <w:t xml:space="preserve">2D </w:t>
      </w:r>
      <w:proofErr w:type="spellStart"/>
      <w:r w:rsidR="00C52AE1">
        <w:t>StarFleet</w:t>
      </w:r>
      <w:proofErr w:type="spellEnd"/>
      <w:r w:rsidR="00C52AE1">
        <w:t xml:space="preserve"> Program</w:t>
      </w:r>
      <w:bookmarkEnd w:id="5"/>
    </w:p>
    <w:p w:rsidR="00AA1ADD" w:rsidRPr="00AA1ADD" w:rsidRDefault="00AA1ADD" w:rsidP="00AA1ADD">
      <w:pPr>
        <w:pStyle w:val="Heading2"/>
      </w:pPr>
      <w:bookmarkStart w:id="6" w:name="_Toc512090582"/>
      <w:r>
        <w:t>General Asumptions</w:t>
      </w:r>
      <w:bookmarkEnd w:id="6"/>
    </w:p>
    <w:p w:rsidR="00AB5D22" w:rsidRDefault="007505C2" w:rsidP="00AB5D22">
      <w:pPr>
        <w:pStyle w:val="ListBullet"/>
        <w:numPr>
          <w:ilvl w:val="0"/>
          <w:numId w:val="1"/>
        </w:numPr>
      </w:pPr>
      <w:r>
        <w:t>Total distance between nodes include a return to the home base (0</w:t>
      </w:r>
      <w:proofErr w:type="gramStart"/>
      <w:r>
        <w:t>,0</w:t>
      </w:r>
      <w:proofErr w:type="gramEnd"/>
      <w:r>
        <w:t xml:space="preserve">) </w:t>
      </w:r>
      <w:r w:rsidR="002C30A0">
        <w:t>before starting a journey towards the next node.</w:t>
      </w:r>
    </w:p>
    <w:p w:rsidR="00807B62" w:rsidRPr="00807B62" w:rsidRDefault="00AB5D22" w:rsidP="00AB5D22">
      <w:pPr>
        <w:pStyle w:val="ListBullet"/>
      </w:pPr>
      <w:r>
        <w:t>Compiled using C++11 (</w:t>
      </w:r>
      <w:r w:rsidRPr="00AB5D22">
        <w:t>g++ -</w:t>
      </w:r>
      <w:proofErr w:type="spellStart"/>
      <w:r w:rsidRPr="00AB5D22">
        <w:t>std</w:t>
      </w:r>
      <w:proofErr w:type="spellEnd"/>
      <w:r w:rsidRPr="00AB5D22">
        <w:t>=</w:t>
      </w:r>
      <w:proofErr w:type="spellStart"/>
      <w:r w:rsidRPr="00AB5D22">
        <w:t>c++</w:t>
      </w:r>
      <w:proofErr w:type="spellEnd"/>
      <w:r w:rsidRPr="00AB5D22">
        <w:t xml:space="preserve">11 PointTwoD.cpp LocationData.cpp MissionPlan.cpp </w:t>
      </w:r>
      <w:r>
        <w:t>–</w:t>
      </w:r>
      <w:r w:rsidRPr="00AB5D22">
        <w:t>o</w:t>
      </w:r>
      <w:r>
        <w:t xml:space="preserve"> &lt;file.exe&gt;)</w:t>
      </w:r>
      <w:r w:rsidR="00746B31">
        <w:br w:type="page"/>
      </w:r>
    </w:p>
    <w:p w:rsidR="006D0E51" w:rsidRDefault="006D0E51" w:rsidP="00AA1ADD">
      <w:pPr>
        <w:pStyle w:val="Heading1"/>
      </w:pPr>
      <w:bookmarkStart w:id="7" w:name="_Toc512090583"/>
      <w:r>
        <w:lastRenderedPageBreak/>
        <w:t>Illustration of Program</w:t>
      </w:r>
      <w:bookmarkEnd w:id="7"/>
    </w:p>
    <w:p w:rsidR="00964730" w:rsidRDefault="005C6106" w:rsidP="006D0E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9.5pt">
            <v:imagedata r:id="rId8" o:title="Capture"/>
          </v:shape>
        </w:pict>
      </w:r>
    </w:p>
    <w:p w:rsidR="00746B31" w:rsidRDefault="00746B31">
      <w:r>
        <w:br w:type="page"/>
      </w:r>
    </w:p>
    <w:p w:rsidR="00AA1ADD" w:rsidRPr="00AA1ADD" w:rsidRDefault="00AA1ADD" w:rsidP="00AA1ADD">
      <w:pPr>
        <w:pStyle w:val="Heading1"/>
      </w:pPr>
      <w:bookmarkStart w:id="8" w:name="_Toc512090584"/>
      <w:r>
        <w:lastRenderedPageBreak/>
        <w:t>Implementation</w:t>
      </w:r>
      <w:r w:rsidR="006D0E51">
        <w:t xml:space="preserve"> Summary</w:t>
      </w:r>
      <w:bookmarkEnd w:id="8"/>
    </w:p>
    <w:p w:rsidR="00746B31" w:rsidRDefault="00CA4136" w:rsidP="00037544">
      <w:pPr>
        <w:pStyle w:val="Heading2"/>
      </w:pPr>
      <w:bookmarkStart w:id="9" w:name="_Toc512090585"/>
      <w:r w:rsidRPr="00037544">
        <w:t>addData</w:t>
      </w:r>
      <w:bookmarkEnd w:id="9"/>
    </w:p>
    <w:p w:rsidR="00037544" w:rsidRPr="00037544" w:rsidRDefault="009077BD" w:rsidP="00037544">
      <w:r>
        <w:t xml:space="preserve">Adds new </w:t>
      </w:r>
      <w:r w:rsidR="00184FFA">
        <w:t xml:space="preserve">data for nodes into a </w:t>
      </w:r>
      <w:proofErr w:type="spellStart"/>
      <w:r w:rsidR="00184FFA">
        <w:t>Location</w:t>
      </w:r>
      <w:r>
        <w:t>Data</w:t>
      </w:r>
      <w:proofErr w:type="spellEnd"/>
      <w:r>
        <w:t xml:space="preserve"> object array.</w:t>
      </w:r>
      <w:r w:rsidR="002F253C">
        <w:t xml:space="preserve"> </w:t>
      </w:r>
      <w:r w:rsidR="000E62CD">
        <w:t>Sets values to a default value if the input is blank.</w:t>
      </w:r>
    </w:p>
    <w:p w:rsidR="00CA4136" w:rsidRDefault="00CA4136" w:rsidP="00037544">
      <w:pPr>
        <w:pStyle w:val="Heading2"/>
      </w:pPr>
      <w:bookmarkStart w:id="10" w:name="_Toc512090586"/>
      <w:r w:rsidRPr="00037544">
        <w:t>updateCivIdx</w:t>
      </w:r>
      <w:bookmarkEnd w:id="10"/>
    </w:p>
    <w:p w:rsidR="00037544" w:rsidRPr="00037544" w:rsidRDefault="00037544" w:rsidP="00037544">
      <w:r>
        <w:t xml:space="preserve">Searches for entries </w:t>
      </w:r>
      <w:r w:rsidR="000E62CD">
        <w:t xml:space="preserve">which are not updated </w:t>
      </w:r>
      <w:r>
        <w:t xml:space="preserve">and updates them using the </w:t>
      </w:r>
      <w:proofErr w:type="spellStart"/>
      <w:r>
        <w:t>LocationData</w:t>
      </w:r>
      <w:proofErr w:type="spellEnd"/>
      <w:r>
        <w:t xml:space="preserve"> functions</w:t>
      </w:r>
      <w:r w:rsidR="009077BD">
        <w:t>. If there is nothing to be updated, system will display a message to inform the user that there is no entry in need of update.</w:t>
      </w:r>
    </w:p>
    <w:p w:rsidR="00CA4136" w:rsidRDefault="00CA4136" w:rsidP="00037544">
      <w:pPr>
        <w:pStyle w:val="Heading2"/>
      </w:pPr>
      <w:bookmarkStart w:id="11" w:name="_Toc512090587"/>
      <w:r w:rsidRPr="00037544">
        <w:t>displayTopDestinations</w:t>
      </w:r>
      <w:bookmarkEnd w:id="11"/>
    </w:p>
    <w:p w:rsidR="00037544" w:rsidRDefault="00037544" w:rsidP="00037544">
      <w:r>
        <w:t xml:space="preserve">Checks if all entries are updated before cloning the </w:t>
      </w:r>
      <w:proofErr w:type="spellStart"/>
      <w:r w:rsidR="005C6106">
        <w:t>LocationData</w:t>
      </w:r>
      <w:proofErr w:type="spellEnd"/>
      <w:r>
        <w:t xml:space="preserve"> array and sorting it according to the civilization index values of the objects. The highest five objects are then displayed in the terminal.</w:t>
      </w:r>
      <w:bookmarkStart w:id="12" w:name="_GoBack"/>
      <w:bookmarkEnd w:id="12"/>
    </w:p>
    <w:p w:rsidR="009077BD" w:rsidRDefault="009077BD" w:rsidP="009077BD">
      <w:pPr>
        <w:pStyle w:val="Heading2"/>
      </w:pPr>
      <w:bookmarkStart w:id="13" w:name="_Toc512090588"/>
      <w:r w:rsidRPr="00037544">
        <w:t>displayAll</w:t>
      </w:r>
      <w:bookmarkEnd w:id="13"/>
    </w:p>
    <w:p w:rsidR="009077BD" w:rsidRPr="00037544" w:rsidRDefault="009077BD" w:rsidP="00037544">
      <w:r>
        <w:t>Displays all entries in the order they were added into the program.</w:t>
      </w:r>
    </w:p>
    <w:p w:rsidR="00CA4136" w:rsidRDefault="00CA4136" w:rsidP="00037544">
      <w:pPr>
        <w:pStyle w:val="Heading2"/>
      </w:pPr>
      <w:bookmarkStart w:id="14" w:name="_Toc512090589"/>
      <w:r w:rsidRPr="00037544">
        <w:t>calculateTotalDist</w:t>
      </w:r>
      <w:bookmarkEnd w:id="14"/>
    </w:p>
    <w:p w:rsidR="003E3869" w:rsidRPr="00037544" w:rsidRDefault="00037544" w:rsidP="009077BD">
      <w:r>
        <w:t xml:space="preserve">Checks if all entries are updated before cloning the object array and sorting it to pick </w:t>
      </w:r>
      <w:r w:rsidR="003E2066">
        <w:t>out the top five and calculate</w:t>
      </w:r>
      <w:r>
        <w:t xml:space="preserve"> the total distance required to travel to all nodes with inclusion of a return trip for each node.</w:t>
      </w:r>
    </w:p>
    <w:p w:rsidR="00037544" w:rsidRDefault="0003754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AA1ADD" w:rsidRDefault="00AA1ADD" w:rsidP="00AA1ADD">
      <w:pPr>
        <w:pStyle w:val="Heading1"/>
      </w:pPr>
      <w:bookmarkStart w:id="15" w:name="_Toc512090590"/>
      <w:r>
        <w:lastRenderedPageBreak/>
        <w:t>Reflection</w:t>
      </w:r>
      <w:r w:rsidR="00501CAE">
        <w:t>s</w:t>
      </w:r>
      <w:r>
        <w:t xml:space="preserve"> on Program Development</w:t>
      </w:r>
      <w:bookmarkEnd w:id="15"/>
    </w:p>
    <w:p w:rsidR="007D1B5B" w:rsidRDefault="00152E91" w:rsidP="00BD69E3">
      <w:r>
        <w:t xml:space="preserve">Learning how to create objects helped streamline a lot of the processes involving the storing of data. </w:t>
      </w:r>
      <w:r w:rsidR="008D7C33">
        <w:t xml:space="preserve">This assessment certainly helped clear up </w:t>
      </w:r>
      <w:r w:rsidR="00D53FF8">
        <w:t>any uncertainty</w:t>
      </w:r>
      <w:r w:rsidR="008D7C33">
        <w:t xml:space="preserve"> on how would classes work and interact with each other even if they were in separate files.</w:t>
      </w:r>
    </w:p>
    <w:p w:rsidR="007D1B5B" w:rsidRPr="00AB5D22" w:rsidRDefault="007D1B5B" w:rsidP="00AB5D22"/>
    <w:sectPr w:rsidR="007D1B5B" w:rsidRPr="00AB5D22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7DC" w:rsidRDefault="003077DC" w:rsidP="00C6554A">
      <w:pPr>
        <w:spacing w:before="0" w:after="0" w:line="240" w:lineRule="auto"/>
      </w:pPr>
      <w:r>
        <w:separator/>
      </w:r>
    </w:p>
  </w:endnote>
  <w:endnote w:type="continuationSeparator" w:id="0">
    <w:p w:rsidR="003077DC" w:rsidRDefault="003077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94C" w:rsidRDefault="0041694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C610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7DC" w:rsidRDefault="003077DC" w:rsidP="00C6554A">
      <w:pPr>
        <w:spacing w:before="0" w:after="0" w:line="240" w:lineRule="auto"/>
      </w:pPr>
      <w:r>
        <w:separator/>
      </w:r>
    </w:p>
  </w:footnote>
  <w:footnote w:type="continuationSeparator" w:id="0">
    <w:p w:rsidR="003077DC" w:rsidRDefault="003077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DD"/>
    <w:rsid w:val="000120A7"/>
    <w:rsid w:val="00037544"/>
    <w:rsid w:val="00067AE3"/>
    <w:rsid w:val="000B5581"/>
    <w:rsid w:val="000E62CD"/>
    <w:rsid w:val="00152E91"/>
    <w:rsid w:val="00184FFA"/>
    <w:rsid w:val="001917F4"/>
    <w:rsid w:val="001A14B4"/>
    <w:rsid w:val="001E6584"/>
    <w:rsid w:val="0021440B"/>
    <w:rsid w:val="00253F51"/>
    <w:rsid w:val="002554CD"/>
    <w:rsid w:val="00293B83"/>
    <w:rsid w:val="002B4294"/>
    <w:rsid w:val="002C30A0"/>
    <w:rsid w:val="002F253C"/>
    <w:rsid w:val="002F7E39"/>
    <w:rsid w:val="00301619"/>
    <w:rsid w:val="003077DC"/>
    <w:rsid w:val="00333D0D"/>
    <w:rsid w:val="00392D59"/>
    <w:rsid w:val="003E2066"/>
    <w:rsid w:val="003E3869"/>
    <w:rsid w:val="0041694C"/>
    <w:rsid w:val="004C049F"/>
    <w:rsid w:val="005000E2"/>
    <w:rsid w:val="005003CF"/>
    <w:rsid w:val="00501CAE"/>
    <w:rsid w:val="005C6106"/>
    <w:rsid w:val="006306E6"/>
    <w:rsid w:val="006A3CE7"/>
    <w:rsid w:val="006D0E51"/>
    <w:rsid w:val="00727D3D"/>
    <w:rsid w:val="00746B31"/>
    <w:rsid w:val="007505C2"/>
    <w:rsid w:val="007D1B5B"/>
    <w:rsid w:val="00807B62"/>
    <w:rsid w:val="008634CC"/>
    <w:rsid w:val="008A046E"/>
    <w:rsid w:val="008D7C33"/>
    <w:rsid w:val="009077BD"/>
    <w:rsid w:val="00921623"/>
    <w:rsid w:val="00964730"/>
    <w:rsid w:val="009E309C"/>
    <w:rsid w:val="009F05E7"/>
    <w:rsid w:val="00A05916"/>
    <w:rsid w:val="00A35CA4"/>
    <w:rsid w:val="00A66F97"/>
    <w:rsid w:val="00A8659A"/>
    <w:rsid w:val="00AA1ADD"/>
    <w:rsid w:val="00AB5D22"/>
    <w:rsid w:val="00AE25D6"/>
    <w:rsid w:val="00B90E13"/>
    <w:rsid w:val="00BD69E3"/>
    <w:rsid w:val="00C45FF3"/>
    <w:rsid w:val="00C52AE1"/>
    <w:rsid w:val="00C6554A"/>
    <w:rsid w:val="00C917A3"/>
    <w:rsid w:val="00CA4136"/>
    <w:rsid w:val="00CB2ED2"/>
    <w:rsid w:val="00D0571D"/>
    <w:rsid w:val="00D53FF8"/>
    <w:rsid w:val="00D57E77"/>
    <w:rsid w:val="00DD14D3"/>
    <w:rsid w:val="00E259E9"/>
    <w:rsid w:val="00E45FAD"/>
    <w:rsid w:val="00EB73AF"/>
    <w:rsid w:val="00ED7C44"/>
    <w:rsid w:val="00F07B6B"/>
    <w:rsid w:val="00F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7F0FD-90C2-4E5E-B1E1-62E51A33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F7E3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E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6DE1-1AF2-4AA7-A0C0-B815B9A3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834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Tan</cp:lastModifiedBy>
  <cp:revision>43</cp:revision>
  <dcterms:created xsi:type="dcterms:W3CDTF">2018-01-20T07:58:00Z</dcterms:created>
  <dcterms:modified xsi:type="dcterms:W3CDTF">2018-04-21T08:15:00Z</dcterms:modified>
</cp:coreProperties>
</file>